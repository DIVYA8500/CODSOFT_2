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8FC3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425"/>
        <w:gridCol w:w="34"/>
        <w:gridCol w:w="958"/>
        <w:gridCol w:w="284"/>
        <w:gridCol w:w="850"/>
        <w:gridCol w:w="142"/>
        <w:gridCol w:w="142"/>
        <w:gridCol w:w="2092"/>
        <w:gridCol w:w="334"/>
      </w:tblGrid>
      <w:tr w:rsidR="00AD0DDD" w14:paraId="68602F2A" w14:textId="77777777" w:rsidTr="005E09DE">
        <w:trPr>
          <w:trHeight w:val="1810"/>
        </w:trPr>
        <w:tc>
          <w:tcPr>
            <w:tcW w:w="10790" w:type="dxa"/>
            <w:gridSpan w:val="18"/>
            <w:tcBorders>
              <w:bottom w:val="single" w:sz="24" w:space="0" w:color="2C3B57" w:themeColor="text2"/>
            </w:tcBorders>
          </w:tcPr>
          <w:p w14:paraId="69660AB2" w14:textId="56AE0CAA" w:rsidR="00AD0DDD" w:rsidRDefault="00322203" w:rsidP="00DF1CB4">
            <w:pPr>
              <w:pStyle w:val="Heading1"/>
            </w:pPr>
            <w:r>
              <w:t>Divya badege</w:t>
            </w:r>
          </w:p>
          <w:p w14:paraId="0AB54D39" w14:textId="5906C589" w:rsidR="00AD0DDD" w:rsidRPr="00AD0DDD" w:rsidRDefault="00AD0DDD" w:rsidP="00322203">
            <w:pPr>
              <w:pStyle w:val="Heading2"/>
              <w:jc w:val="left"/>
            </w:pPr>
          </w:p>
        </w:tc>
      </w:tr>
      <w:tr w:rsidR="00AD0DDD" w14:paraId="51C05179" w14:textId="77777777" w:rsidTr="005E09DE">
        <w:trPr>
          <w:trHeight w:val="149"/>
        </w:trPr>
        <w:tc>
          <w:tcPr>
            <w:tcW w:w="10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4CFE4595" w14:textId="77777777" w:rsidR="00AD0DDD" w:rsidRDefault="00AD0DDD" w:rsidP="00DF1CB4"/>
        </w:tc>
      </w:tr>
      <w:tr w:rsidR="00322203" w14:paraId="093AC135" w14:textId="77777777" w:rsidTr="00322203">
        <w:trPr>
          <w:gridAfter w:val="1"/>
          <w:wAfter w:w="334" w:type="dxa"/>
          <w:trHeight w:val="314"/>
        </w:trPr>
        <w:tc>
          <w:tcPr>
            <w:tcW w:w="142" w:type="dxa"/>
            <w:vAlign w:val="center"/>
          </w:tcPr>
          <w:p w14:paraId="5A0281D2" w14:textId="77777777" w:rsidR="00322203" w:rsidRPr="00D06709" w:rsidRDefault="00322203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D3B4096" w14:textId="77777777" w:rsidR="00322203" w:rsidRPr="00DF1CB4" w:rsidRDefault="00322203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55299887" w14:textId="77777777" w:rsidR="00322203" w:rsidRPr="00D06709" w:rsidRDefault="00322203" w:rsidP="00DF1CB4"/>
        </w:tc>
        <w:tc>
          <w:tcPr>
            <w:tcW w:w="2130" w:type="dxa"/>
            <w:vAlign w:val="center"/>
          </w:tcPr>
          <w:p w14:paraId="37CD4B4F" w14:textId="0D42F54D" w:rsidR="00322203" w:rsidRPr="00FA4DB0" w:rsidRDefault="00322203" w:rsidP="00DF1CB4">
            <w:r>
              <w:t>9014242265</w:t>
            </w:r>
          </w:p>
        </w:tc>
        <w:tc>
          <w:tcPr>
            <w:tcW w:w="138" w:type="dxa"/>
            <w:vAlign w:val="center"/>
          </w:tcPr>
          <w:p w14:paraId="59CEEE7D" w14:textId="77777777" w:rsidR="00322203" w:rsidRDefault="00322203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72A0149D" w14:textId="77777777" w:rsidR="00322203" w:rsidRPr="00DF1CB4" w:rsidRDefault="00322203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0243B7C3" w14:textId="77777777" w:rsidR="00322203" w:rsidRDefault="00322203" w:rsidP="00DF1CB4"/>
        </w:tc>
        <w:tc>
          <w:tcPr>
            <w:tcW w:w="2126" w:type="dxa"/>
            <w:vAlign w:val="center"/>
          </w:tcPr>
          <w:p w14:paraId="7AED5687" w14:textId="1D30A6DE" w:rsidR="00322203" w:rsidRPr="00FA4DB0" w:rsidRDefault="00322203" w:rsidP="00DF1CB4">
            <w:r>
              <w:t>badegedivyadivya@gmail.com</w:t>
            </w:r>
          </w:p>
        </w:tc>
        <w:tc>
          <w:tcPr>
            <w:tcW w:w="142" w:type="dxa"/>
            <w:vAlign w:val="center"/>
          </w:tcPr>
          <w:p w14:paraId="7E1D7D11" w14:textId="77777777" w:rsidR="00322203" w:rsidRDefault="00322203" w:rsidP="00DF1CB4"/>
        </w:tc>
        <w:tc>
          <w:tcPr>
            <w:tcW w:w="425" w:type="dxa"/>
            <w:shd w:val="clear" w:color="auto" w:fill="2C3B57" w:themeFill="text2"/>
            <w:vAlign w:val="center"/>
          </w:tcPr>
          <w:p w14:paraId="4C53E80A" w14:textId="77777777" w:rsidR="00322203" w:rsidRPr="00DF1CB4" w:rsidRDefault="00322203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34" w:type="dxa"/>
            <w:vAlign w:val="center"/>
          </w:tcPr>
          <w:p w14:paraId="49F9B301" w14:textId="77777777" w:rsidR="00322203" w:rsidRDefault="00322203" w:rsidP="00DF1CB4"/>
        </w:tc>
        <w:tc>
          <w:tcPr>
            <w:tcW w:w="2092" w:type="dxa"/>
            <w:gridSpan w:val="3"/>
            <w:vAlign w:val="center"/>
          </w:tcPr>
          <w:p w14:paraId="0B55125F" w14:textId="5568008C" w:rsidR="00322203" w:rsidRPr="00FA4DB0" w:rsidRDefault="00322203" w:rsidP="00DF1CB4">
            <w:r>
              <w:t>Rangampet, Tirupati, 517102</w:t>
            </w:r>
          </w:p>
        </w:tc>
        <w:tc>
          <w:tcPr>
            <w:tcW w:w="142" w:type="dxa"/>
            <w:vAlign w:val="center"/>
          </w:tcPr>
          <w:p w14:paraId="59AE744B" w14:textId="77777777" w:rsidR="00322203" w:rsidRDefault="00322203" w:rsidP="00DF1CB4"/>
        </w:tc>
        <w:tc>
          <w:tcPr>
            <w:tcW w:w="142" w:type="dxa"/>
            <w:vAlign w:val="center"/>
          </w:tcPr>
          <w:p w14:paraId="47BDADD4" w14:textId="77777777" w:rsidR="00322203" w:rsidRDefault="00322203" w:rsidP="00DF1CB4"/>
        </w:tc>
        <w:tc>
          <w:tcPr>
            <w:tcW w:w="2092" w:type="dxa"/>
            <w:vAlign w:val="center"/>
          </w:tcPr>
          <w:p w14:paraId="52C27621" w14:textId="0F1F2D5E" w:rsidR="00322203" w:rsidRPr="00FA4DB0" w:rsidRDefault="00322203" w:rsidP="00DF1CB4"/>
        </w:tc>
      </w:tr>
      <w:tr w:rsidR="00AD0DDD" w14:paraId="23427637" w14:textId="77777777" w:rsidTr="005E09DE">
        <w:trPr>
          <w:trHeight w:val="161"/>
        </w:trPr>
        <w:tc>
          <w:tcPr>
            <w:tcW w:w="10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2E12D357" w14:textId="77777777" w:rsidR="00AD0DDD" w:rsidRDefault="00AD0DDD" w:rsidP="00DF1CB4"/>
        </w:tc>
      </w:tr>
      <w:tr w:rsidR="00560EA0" w14:paraId="68F80E23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7BDEC01" w14:textId="77777777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120519F7452142129782791688D5DBB0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C13BBE7" w14:textId="77777777" w:rsidR="00560EA0" w:rsidRDefault="00560EA0" w:rsidP="00DF1CB4"/>
        </w:tc>
        <w:tc>
          <w:tcPr>
            <w:tcW w:w="356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7C1C6914" w14:textId="77777777" w:rsidR="00560EA0" w:rsidRDefault="00560EA0" w:rsidP="00DF1CB4"/>
        </w:tc>
      </w:tr>
      <w:tr w:rsidR="00560EA0" w14:paraId="00A7F8EA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0F4347E2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2329638C" w14:textId="77777777" w:rsidR="00560EA0" w:rsidRDefault="00560EA0" w:rsidP="00DF1CB4"/>
        </w:tc>
        <w:tc>
          <w:tcPr>
            <w:tcW w:w="3560" w:type="dxa"/>
            <w:gridSpan w:val="5"/>
            <w:shd w:val="clear" w:color="auto" w:fill="CADEE5" w:themeFill="background2"/>
            <w:vAlign w:val="bottom"/>
          </w:tcPr>
          <w:p w14:paraId="05DCBF6A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E4768E48A8EF4DC5A59DFD30AAA30E45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1616DFE2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704CD59" w14:textId="09060369" w:rsidR="00AD6FA4" w:rsidRDefault="00322203" w:rsidP="00DF1CB4">
            <w:pPr>
              <w:pStyle w:val="Text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Seeking a challenging entry-level software engineering position where I can apply my passion for coding and problem-solving to drive organizational growth and success. I am committed to utilizing my technical skills and collaborating effectively with experienced professionals to develop innovative solutions. With a focus on contributing to real-world projects, I aim to continuously refine my abilities and deliver valuable contributions as a software engineer.</w:t>
            </w:r>
          </w:p>
        </w:tc>
        <w:tc>
          <w:tcPr>
            <w:tcW w:w="284" w:type="dxa"/>
            <w:vMerge w:val="restart"/>
            <w:vAlign w:val="center"/>
          </w:tcPr>
          <w:p w14:paraId="1E46ACD9" w14:textId="77777777" w:rsidR="00AD6FA4" w:rsidRDefault="00AD6FA4" w:rsidP="00DF1CB4"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 w14:paraId="2AAD8CAB" w14:textId="1793E137" w:rsidR="00AD6FA4" w:rsidRDefault="00322203" w:rsidP="00322203">
            <w:pPr>
              <w:pStyle w:val="Text"/>
            </w:pPr>
            <w:r>
              <w:t>Sree Vidyanikethan Engineering College, Tirupati, B.Tech, CSE</w:t>
            </w:r>
          </w:p>
          <w:p w14:paraId="1EE916F6" w14:textId="3D639CAB" w:rsidR="00322203" w:rsidRDefault="00322203" w:rsidP="00322203">
            <w:pPr>
              <w:pStyle w:val="Text"/>
            </w:pPr>
            <w:r>
              <w:t>CGPA : 8.99</w:t>
            </w:r>
          </w:p>
          <w:p w14:paraId="4C9AA189" w14:textId="77777777" w:rsidR="00322203" w:rsidRDefault="00322203" w:rsidP="00322203">
            <w:pPr>
              <w:pStyle w:val="Text"/>
            </w:pPr>
          </w:p>
          <w:p w14:paraId="56D904E3" w14:textId="0893AEA8" w:rsidR="00322203" w:rsidRDefault="00322203" w:rsidP="00322203">
            <w:pPr>
              <w:pStyle w:val="Text"/>
            </w:pPr>
            <w:r>
              <w:t>Sree Chaithanya Junior College</w:t>
            </w:r>
          </w:p>
          <w:p w14:paraId="2E807466" w14:textId="0E809BA0" w:rsidR="00322203" w:rsidRDefault="00322203" w:rsidP="00322203">
            <w:pPr>
              <w:pStyle w:val="Text"/>
            </w:pPr>
            <w:r>
              <w:t>Vijayawada</w:t>
            </w:r>
          </w:p>
          <w:p w14:paraId="01B80098" w14:textId="0AFB8ACF" w:rsidR="00322203" w:rsidRDefault="00322203" w:rsidP="00322203">
            <w:pPr>
              <w:pStyle w:val="Text"/>
            </w:pPr>
            <w:r>
              <w:t>CGPA : 9.80</w:t>
            </w:r>
            <w:r>
              <w:br/>
            </w:r>
            <w:r>
              <w:br/>
              <w:t>AP Model School, Settur</w:t>
            </w:r>
          </w:p>
          <w:p w14:paraId="40CE521E" w14:textId="27F1552D" w:rsidR="00322203" w:rsidRDefault="00322203" w:rsidP="00322203">
            <w:pPr>
              <w:pStyle w:val="Text"/>
            </w:pPr>
            <w:r>
              <w:t>CGPA: 10.0</w:t>
            </w:r>
          </w:p>
          <w:p w14:paraId="4EEC4D29" w14:textId="0F642E83" w:rsidR="00AD6FA4" w:rsidRDefault="00AD6FA4" w:rsidP="00322203">
            <w:pPr>
              <w:pStyle w:val="Text"/>
              <w:ind w:left="0"/>
            </w:pPr>
          </w:p>
          <w:p w14:paraId="5A590F56" w14:textId="77777777" w:rsidR="00AD6FA4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DB312A49B2934C86A2FCA04CFBFF9AF4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0B43B195" w14:textId="0813C8E0" w:rsidR="00AD6FA4" w:rsidRDefault="00445746" w:rsidP="00322203">
            <w:pPr>
              <w:pStyle w:val="ListParagraph"/>
            </w:pPr>
            <w:r>
              <w:t>Python</w:t>
            </w:r>
          </w:p>
          <w:p w14:paraId="060A38ED" w14:textId="2BB498B5" w:rsidR="00445746" w:rsidRDefault="00445746" w:rsidP="00322203">
            <w:pPr>
              <w:pStyle w:val="ListParagraph"/>
            </w:pPr>
            <w:r>
              <w:t>SQL</w:t>
            </w:r>
          </w:p>
          <w:p w14:paraId="7488870D" w14:textId="031EDE16" w:rsidR="00445746" w:rsidRDefault="00445746" w:rsidP="00322203">
            <w:pPr>
              <w:pStyle w:val="ListParagraph"/>
            </w:pPr>
            <w:r>
              <w:t>good communication</w:t>
            </w:r>
          </w:p>
          <w:p w14:paraId="2E35A66B" w14:textId="7EAF4310" w:rsidR="00445746" w:rsidRDefault="00445746" w:rsidP="00322203">
            <w:pPr>
              <w:pStyle w:val="ListParagraph"/>
            </w:pPr>
            <w:r>
              <w:t>time management</w:t>
            </w:r>
          </w:p>
          <w:p w14:paraId="116ED91E" w14:textId="181ACDAE" w:rsidR="00445746" w:rsidRDefault="001147D2" w:rsidP="00322203">
            <w:pPr>
              <w:pStyle w:val="ListParagraph"/>
            </w:pPr>
            <w:r>
              <w:t>decision making</w:t>
            </w:r>
          </w:p>
          <w:p w14:paraId="3F006A42" w14:textId="77777777" w:rsidR="00AD6FA4" w:rsidRDefault="00000000" w:rsidP="00DF1CB4">
            <w:pPr>
              <w:pStyle w:val="Heading3"/>
            </w:pPr>
            <w:sdt>
              <w:sdtPr>
                <w:id w:val="1387539318"/>
                <w:placeholder>
                  <w:docPart w:val="7817DE97238648A6BD9FC63152D8C311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AWARDS</w:t>
                </w:r>
              </w:sdtContent>
            </w:sdt>
          </w:p>
          <w:p w14:paraId="572386D6" w14:textId="77777777" w:rsidR="00AD6FA4" w:rsidRDefault="000B7F5B" w:rsidP="001147D2">
            <w:pPr>
              <w:pStyle w:val="ListParagraph"/>
            </w:pPr>
            <w:r>
              <w:t>Mandal</w:t>
            </w:r>
            <w:r w:rsidR="001147D2">
              <w:t xml:space="preserve"> topper in SSC</w:t>
            </w:r>
          </w:p>
          <w:p w14:paraId="0C2F853B" w14:textId="7586FBEB" w:rsidR="000B7F5B" w:rsidRPr="00AD0DDD" w:rsidRDefault="000B7F5B" w:rsidP="000B7F5B"/>
        </w:tc>
      </w:tr>
      <w:tr w:rsidR="00AD6FA4" w14:paraId="04652D7C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697A477" w14:textId="16D32A45" w:rsidR="00AD6FA4" w:rsidRDefault="00322203" w:rsidP="00DF1CB4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28D2806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7C4529E5" w14:textId="77777777" w:rsidR="00AD6FA4" w:rsidRDefault="00AD6FA4" w:rsidP="00DF1CB4"/>
        </w:tc>
      </w:tr>
      <w:tr w:rsidR="00AD6FA4" w14:paraId="6ABF3698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41584BB" w14:textId="7E9AC47E" w:rsidR="008072E4" w:rsidRDefault="003E1264" w:rsidP="008072E4">
            <w:pPr>
              <w:pStyle w:val="Dates"/>
            </w:pPr>
            <w:r>
              <w:t>To</w:t>
            </w:r>
            <w:r w:rsidR="008072E4">
              <w:t>-</w:t>
            </w:r>
            <w:r>
              <w:t xml:space="preserve">Do </w:t>
            </w:r>
            <w:r w:rsidR="008072E4">
              <w:t>List</w:t>
            </w:r>
            <w:r>
              <w:t xml:space="preserve"> Application</w:t>
            </w:r>
            <w:r w:rsidR="008072E4">
              <w:t xml:space="preserve"> </w:t>
            </w:r>
          </w:p>
          <w:p w14:paraId="3180D4F3" w14:textId="77777777" w:rsidR="008072E4" w:rsidRDefault="008072E4" w:rsidP="008072E4">
            <w:pPr>
              <w:pStyle w:val="Dates"/>
            </w:pPr>
          </w:p>
          <w:p w14:paraId="7171C750" w14:textId="2A2C3FDD" w:rsidR="008072E4" w:rsidRPr="008072E4" w:rsidRDefault="008072E4" w:rsidP="008072E4">
            <w:pPr>
              <w:pStyle w:val="Dates"/>
              <w:rPr>
                <w:b w:val="0"/>
                <w:bCs/>
              </w:rPr>
            </w:pPr>
            <w:r w:rsidRPr="008072E4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 xml:space="preserve">Developed a feature-rich </w:t>
            </w:r>
            <w:r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>T</w:t>
            </w:r>
            <w:r w:rsidRPr="008072E4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>o</w:t>
            </w:r>
            <w:r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>-D</w:t>
            </w:r>
            <w:r w:rsidRPr="008072E4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>o list application utilizing HTML, CSS, and JavaScript. Implemented interactive task management, real-time updates, and responsive design, showcasing strong front-end skills and user-focused development.</w:t>
            </w:r>
          </w:p>
          <w:p w14:paraId="51529B58" w14:textId="77777777" w:rsidR="008072E4" w:rsidRDefault="008072E4" w:rsidP="003E1264">
            <w:pPr>
              <w:pStyle w:val="Dates"/>
            </w:pPr>
          </w:p>
          <w:p w14:paraId="4FDF653A" w14:textId="13FB55C5" w:rsidR="008072E4" w:rsidRDefault="008072E4" w:rsidP="003E1264">
            <w:pPr>
              <w:pStyle w:val="Dates"/>
            </w:pPr>
            <w:r>
              <w:t>Calculator  Application</w:t>
            </w:r>
          </w:p>
          <w:p w14:paraId="66A72D07" w14:textId="77777777" w:rsidR="008072E4" w:rsidRDefault="008072E4" w:rsidP="003E1264">
            <w:pPr>
              <w:pStyle w:val="Dates"/>
            </w:pPr>
          </w:p>
          <w:p w14:paraId="17004E05" w14:textId="6362976F" w:rsidR="008072E4" w:rsidRPr="008072E4" w:rsidRDefault="008072E4" w:rsidP="003E1264">
            <w:pPr>
              <w:pStyle w:val="Dates"/>
              <w:rPr>
                <w:b w:val="0"/>
                <w:bCs/>
              </w:rPr>
            </w:pPr>
            <w:r w:rsidRPr="008072E4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 xml:space="preserve">Designed and coded a user-friendly calculator using HTML, CSS, and JavaScript. Enabled accurate arithmetic operations with </w:t>
            </w:r>
            <w:r w:rsidR="00F36A3C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 xml:space="preserve">an </w:t>
            </w:r>
            <w:r w:rsidRPr="008072E4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 xml:space="preserve">intuitive user interface, highlighting </w:t>
            </w:r>
            <w:r w:rsidR="00F36A3C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>interest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8072E4">
              <w:rPr>
                <w:rFonts w:ascii="Segoe UI" w:hAnsi="Segoe UI" w:cs="Segoe UI"/>
                <w:b w:val="0"/>
                <w:bCs/>
                <w:color w:val="374151"/>
                <w:shd w:val="clear" w:color="auto" w:fill="F7F7F8"/>
              </w:rPr>
              <w:t>in front-end web development.</w:t>
            </w:r>
          </w:p>
          <w:p w14:paraId="159A9CDB" w14:textId="1D93A639" w:rsidR="00AD6FA4" w:rsidRPr="003E1264" w:rsidRDefault="00FA4DB0" w:rsidP="003E1264">
            <w:pPr>
              <w:pStyle w:val="Dates"/>
              <w:rPr>
                <w:b w:val="0"/>
                <w:bCs/>
              </w:rPr>
            </w:pPr>
            <w:r>
              <w:t xml:space="preserve"> </w:t>
            </w:r>
            <w:r w:rsidR="003E1264">
              <w:br/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7803095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3BD4B8B8" w14:textId="77777777" w:rsidR="00AD6FA4" w:rsidRDefault="00AD6FA4" w:rsidP="00DF1CB4"/>
        </w:tc>
      </w:tr>
      <w:tr w:rsidR="00AD6FA4" w14:paraId="325FA133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49E578F" w14:textId="215D06A3" w:rsidR="00AD6FA4" w:rsidRDefault="003E1264" w:rsidP="00DF1CB4">
            <w:pPr>
              <w:pStyle w:val="Heading3"/>
            </w:pPr>
            <w:r>
              <w:t>certifications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991E9D6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3DC464E6" w14:textId="77777777" w:rsidR="00AD6FA4" w:rsidRDefault="00AD6FA4" w:rsidP="00DF1CB4"/>
        </w:tc>
      </w:tr>
      <w:tr w:rsidR="00AD6FA4" w14:paraId="1FE6DC7E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1DF76DD" w14:textId="089F9D6B" w:rsidR="000B7F5B" w:rsidRDefault="000B7F5B" w:rsidP="000B7F5B">
            <w:pPr>
              <w:pStyle w:val="Text"/>
              <w:numPr>
                <w:ilvl w:val="0"/>
                <w:numId w:val="13"/>
              </w:numPr>
            </w:pPr>
            <w:r>
              <w:t>Introduction to Python</w:t>
            </w:r>
            <w:r w:rsidR="003E1264">
              <w:t xml:space="preserve"> </w:t>
            </w:r>
            <w:r>
              <w:t>–</w:t>
            </w:r>
            <w:r w:rsidR="003E1264">
              <w:t xml:space="preserve"> </w:t>
            </w:r>
            <w:r>
              <w:t>Microsoft</w:t>
            </w:r>
          </w:p>
          <w:p w14:paraId="768B6610" w14:textId="69A9714A" w:rsidR="000B7F5B" w:rsidRDefault="000B7F5B" w:rsidP="000B7F5B">
            <w:pPr>
              <w:pStyle w:val="Text"/>
              <w:numPr>
                <w:ilvl w:val="0"/>
                <w:numId w:val="13"/>
              </w:numPr>
            </w:pPr>
            <w:r>
              <w:t>Python Basic -  Coursera</w:t>
            </w:r>
          </w:p>
          <w:p w14:paraId="5FFC5D08" w14:textId="20A2641F" w:rsidR="000B7F5B" w:rsidRDefault="000B7F5B" w:rsidP="000B7F5B">
            <w:pPr>
              <w:pStyle w:val="Text"/>
              <w:numPr>
                <w:ilvl w:val="0"/>
                <w:numId w:val="13"/>
              </w:numPr>
            </w:pPr>
            <w:r>
              <w:t>Programming Essentials in Python - Cisco</w:t>
            </w:r>
          </w:p>
          <w:p w14:paraId="51310312" w14:textId="6B1EA7B1" w:rsidR="000B7F5B" w:rsidRDefault="000B7F5B" w:rsidP="003E1264">
            <w:pPr>
              <w:pStyle w:val="Text"/>
              <w:numPr>
                <w:ilvl w:val="0"/>
                <w:numId w:val="13"/>
              </w:numPr>
            </w:pPr>
            <w:r>
              <w:t>Cybersecurity Essentials – Cisco</w:t>
            </w:r>
          </w:p>
          <w:p w14:paraId="7FA99605" w14:textId="43FEBA7D" w:rsidR="000B7F5B" w:rsidRDefault="000B7F5B" w:rsidP="003E1264">
            <w:pPr>
              <w:pStyle w:val="Text"/>
              <w:numPr>
                <w:ilvl w:val="0"/>
                <w:numId w:val="13"/>
              </w:numPr>
            </w:pPr>
            <w:r>
              <w:t>Introduction to Cybersecurity - Cisco</w:t>
            </w:r>
          </w:p>
          <w:p w14:paraId="28972AFA" w14:textId="77777777" w:rsidR="000B7F5B" w:rsidRDefault="000B7F5B" w:rsidP="000B7F5B">
            <w:pPr>
              <w:pStyle w:val="Text"/>
              <w:numPr>
                <w:ilvl w:val="0"/>
                <w:numId w:val="13"/>
              </w:numPr>
            </w:pPr>
            <w:r>
              <w:t>Communicative English – Pearson Mepro</w:t>
            </w:r>
          </w:p>
          <w:p w14:paraId="19B7EC9C" w14:textId="3D831061" w:rsidR="00272AA6" w:rsidRPr="00560EA0" w:rsidRDefault="00272AA6" w:rsidP="000B7F5B">
            <w:pPr>
              <w:pStyle w:val="Text"/>
              <w:numPr>
                <w:ilvl w:val="0"/>
                <w:numId w:val="13"/>
              </w:numPr>
            </w:pPr>
            <w:r>
              <w:t>AWS Academy Cloud Foundations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FFCD04C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60CFD337" w14:textId="77777777" w:rsidR="00AD6FA4" w:rsidRDefault="00AD6FA4" w:rsidP="00DF1CB4"/>
        </w:tc>
      </w:tr>
      <w:tr w:rsidR="00AD6FA4" w14:paraId="368C9C23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6A59CBF" w14:textId="19539817" w:rsidR="00AD6FA4" w:rsidRPr="00560EA0" w:rsidRDefault="003E1264" w:rsidP="00DF1CB4">
            <w:pPr>
              <w:pStyle w:val="Heading3"/>
            </w:pPr>
            <w:r>
              <w:t>Achievements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A7B3675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73E51612" w14:textId="77777777" w:rsidR="00AD6FA4" w:rsidRDefault="00AD6FA4" w:rsidP="00DF1CB4"/>
        </w:tc>
      </w:tr>
      <w:tr w:rsidR="00AD6FA4" w14:paraId="48B13DA2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9B06B89" w14:textId="6A6D3359" w:rsidR="00AD6FA4" w:rsidRDefault="000B7F5B" w:rsidP="001147D2">
            <w:pPr>
              <w:pStyle w:val="Text"/>
              <w:numPr>
                <w:ilvl w:val="0"/>
                <w:numId w:val="14"/>
              </w:numPr>
            </w:pPr>
            <w:r>
              <w:t>Mandal</w:t>
            </w:r>
            <w:r w:rsidR="001147D2">
              <w:t xml:space="preserve"> topper in SSC</w:t>
            </w:r>
          </w:p>
          <w:p w14:paraId="26E5D81F" w14:textId="2BAB11E4" w:rsidR="001147D2" w:rsidRPr="00560EA0" w:rsidRDefault="001147D2" w:rsidP="001147D2">
            <w:pPr>
              <w:pStyle w:val="Text"/>
              <w:numPr>
                <w:ilvl w:val="0"/>
                <w:numId w:val="14"/>
              </w:numPr>
            </w:pPr>
            <w:r>
              <w:t>Got 1</w:t>
            </w:r>
            <w:r w:rsidRPr="001147D2">
              <w:rPr>
                <w:vertAlign w:val="superscript"/>
              </w:rPr>
              <w:t>st</w:t>
            </w:r>
            <w:r>
              <w:t xml:space="preserve"> place </w:t>
            </w:r>
            <w:r w:rsidR="000B7F5B">
              <w:t>NMMS merit Scholarship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AA0F78D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6C45B157" w14:textId="77777777" w:rsidR="00AD6FA4" w:rsidRDefault="00AD6FA4" w:rsidP="00DF1CB4"/>
        </w:tc>
      </w:tr>
      <w:tr w:rsidR="00AD6FA4" w14:paraId="4C9B1AEA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2964066" w14:textId="4F9DB54F" w:rsidR="00AD6FA4" w:rsidRPr="00560EA0" w:rsidRDefault="00AD6FA4" w:rsidP="00DF1CB4">
            <w:pPr>
              <w:pStyle w:val="Heading3"/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9316D02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282FCB68" w14:textId="77777777" w:rsidR="00AD6FA4" w:rsidRDefault="00AD6FA4" w:rsidP="00DF1CB4"/>
        </w:tc>
      </w:tr>
      <w:tr w:rsidR="00AD6FA4" w14:paraId="56EFD533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5645D71" w14:textId="531D3D93" w:rsidR="00AD6FA4" w:rsidRPr="00560EA0" w:rsidRDefault="00AD6FA4" w:rsidP="001147D2">
            <w:pPr>
              <w:pStyle w:val="Text"/>
              <w:ind w:left="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661C179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0F47F788" w14:textId="77777777" w:rsidR="00AD6FA4" w:rsidRDefault="00AD6FA4" w:rsidP="00DF1CB4"/>
        </w:tc>
      </w:tr>
      <w:tr w:rsidR="00AD6FA4" w14:paraId="3DBDFD8F" w14:textId="77777777" w:rsidTr="005E09DE">
        <w:trPr>
          <w:trHeight w:val="482"/>
        </w:trPr>
        <w:tc>
          <w:tcPr>
            <w:tcW w:w="10790" w:type="dxa"/>
            <w:gridSpan w:val="18"/>
            <w:tcBorders>
              <w:bottom w:val="single" w:sz="36" w:space="0" w:color="CADEE5" w:themeColor="background2"/>
            </w:tcBorders>
          </w:tcPr>
          <w:p w14:paraId="49D2F997" w14:textId="77777777" w:rsidR="00AD6FA4" w:rsidRDefault="00AD6FA4" w:rsidP="00DF1CB4"/>
        </w:tc>
      </w:tr>
    </w:tbl>
    <w:p w14:paraId="3CB51969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2CD4" w14:textId="77777777" w:rsidR="00524399" w:rsidRDefault="00524399" w:rsidP="00DF1CB4">
      <w:r>
        <w:separator/>
      </w:r>
    </w:p>
  </w:endnote>
  <w:endnote w:type="continuationSeparator" w:id="0">
    <w:p w14:paraId="0E41EB38" w14:textId="77777777" w:rsidR="00524399" w:rsidRDefault="0052439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8E33" w14:textId="77777777" w:rsidR="00524399" w:rsidRDefault="00524399" w:rsidP="00DF1CB4">
      <w:r>
        <w:separator/>
      </w:r>
    </w:p>
  </w:footnote>
  <w:footnote w:type="continuationSeparator" w:id="0">
    <w:p w14:paraId="3BAB4066" w14:textId="77777777" w:rsidR="00524399" w:rsidRDefault="0052439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B17FE"/>
    <w:multiLevelType w:val="hybridMultilevel"/>
    <w:tmpl w:val="AA7CEB7E"/>
    <w:lvl w:ilvl="0" w:tplc="8278AD80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0" w:hanging="360"/>
      </w:pPr>
    </w:lvl>
    <w:lvl w:ilvl="2" w:tplc="4009001B" w:tentative="1">
      <w:start w:val="1"/>
      <w:numFmt w:val="lowerRoman"/>
      <w:lvlText w:val="%3."/>
      <w:lvlJc w:val="right"/>
      <w:pPr>
        <w:ind w:left="2030" w:hanging="180"/>
      </w:pPr>
    </w:lvl>
    <w:lvl w:ilvl="3" w:tplc="4009000F" w:tentative="1">
      <w:start w:val="1"/>
      <w:numFmt w:val="decimal"/>
      <w:lvlText w:val="%4."/>
      <w:lvlJc w:val="left"/>
      <w:pPr>
        <w:ind w:left="2750" w:hanging="360"/>
      </w:pPr>
    </w:lvl>
    <w:lvl w:ilvl="4" w:tplc="40090019" w:tentative="1">
      <w:start w:val="1"/>
      <w:numFmt w:val="lowerLetter"/>
      <w:lvlText w:val="%5."/>
      <w:lvlJc w:val="left"/>
      <w:pPr>
        <w:ind w:left="3470" w:hanging="360"/>
      </w:pPr>
    </w:lvl>
    <w:lvl w:ilvl="5" w:tplc="4009001B" w:tentative="1">
      <w:start w:val="1"/>
      <w:numFmt w:val="lowerRoman"/>
      <w:lvlText w:val="%6."/>
      <w:lvlJc w:val="right"/>
      <w:pPr>
        <w:ind w:left="4190" w:hanging="180"/>
      </w:pPr>
    </w:lvl>
    <w:lvl w:ilvl="6" w:tplc="4009000F" w:tentative="1">
      <w:start w:val="1"/>
      <w:numFmt w:val="decimal"/>
      <w:lvlText w:val="%7."/>
      <w:lvlJc w:val="left"/>
      <w:pPr>
        <w:ind w:left="4910" w:hanging="360"/>
      </w:pPr>
    </w:lvl>
    <w:lvl w:ilvl="7" w:tplc="40090019" w:tentative="1">
      <w:start w:val="1"/>
      <w:numFmt w:val="lowerLetter"/>
      <w:lvlText w:val="%8."/>
      <w:lvlJc w:val="left"/>
      <w:pPr>
        <w:ind w:left="5630" w:hanging="360"/>
      </w:pPr>
    </w:lvl>
    <w:lvl w:ilvl="8" w:tplc="40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2" w15:restartNumberingAfterBreak="0">
    <w:nsid w:val="302A764A"/>
    <w:multiLevelType w:val="hybridMultilevel"/>
    <w:tmpl w:val="94808010"/>
    <w:lvl w:ilvl="0" w:tplc="0584099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6D5701A7"/>
    <w:multiLevelType w:val="hybridMultilevel"/>
    <w:tmpl w:val="C9EACD5A"/>
    <w:lvl w:ilvl="0" w:tplc="DD94117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92241325">
    <w:abstractNumId w:val="0"/>
  </w:num>
  <w:num w:numId="2" w16cid:durableId="1835535706">
    <w:abstractNumId w:val="1"/>
  </w:num>
  <w:num w:numId="3" w16cid:durableId="1288464996">
    <w:abstractNumId w:val="2"/>
  </w:num>
  <w:num w:numId="4" w16cid:durableId="121384900">
    <w:abstractNumId w:val="3"/>
  </w:num>
  <w:num w:numId="5" w16cid:durableId="897132976">
    <w:abstractNumId w:val="8"/>
  </w:num>
  <w:num w:numId="6" w16cid:durableId="328800445">
    <w:abstractNumId w:val="4"/>
  </w:num>
  <w:num w:numId="7" w16cid:durableId="954171198">
    <w:abstractNumId w:val="5"/>
  </w:num>
  <w:num w:numId="8" w16cid:durableId="1738019018">
    <w:abstractNumId w:val="6"/>
  </w:num>
  <w:num w:numId="9" w16cid:durableId="932736743">
    <w:abstractNumId w:val="7"/>
  </w:num>
  <w:num w:numId="10" w16cid:durableId="1541896471">
    <w:abstractNumId w:val="9"/>
  </w:num>
  <w:num w:numId="11" w16cid:durableId="219220556">
    <w:abstractNumId w:val="10"/>
  </w:num>
  <w:num w:numId="12" w16cid:durableId="360135833">
    <w:abstractNumId w:val="13"/>
  </w:num>
  <w:num w:numId="13" w16cid:durableId="1883519624">
    <w:abstractNumId w:val="11"/>
  </w:num>
  <w:num w:numId="14" w16cid:durableId="9852084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03"/>
    <w:rsid w:val="000B7F5B"/>
    <w:rsid w:val="001147D2"/>
    <w:rsid w:val="00272AA6"/>
    <w:rsid w:val="002B73E2"/>
    <w:rsid w:val="002D3AB8"/>
    <w:rsid w:val="00322203"/>
    <w:rsid w:val="003E1264"/>
    <w:rsid w:val="00413477"/>
    <w:rsid w:val="00445746"/>
    <w:rsid w:val="004A586E"/>
    <w:rsid w:val="00524399"/>
    <w:rsid w:val="00560EA0"/>
    <w:rsid w:val="005E09DE"/>
    <w:rsid w:val="005F5561"/>
    <w:rsid w:val="00680892"/>
    <w:rsid w:val="006C60E6"/>
    <w:rsid w:val="00705E24"/>
    <w:rsid w:val="008072E4"/>
    <w:rsid w:val="009835F5"/>
    <w:rsid w:val="00A520FA"/>
    <w:rsid w:val="00AB03FA"/>
    <w:rsid w:val="00AD0DDD"/>
    <w:rsid w:val="00AD6FA4"/>
    <w:rsid w:val="00C86742"/>
    <w:rsid w:val="00D06709"/>
    <w:rsid w:val="00D74C88"/>
    <w:rsid w:val="00DF1CB4"/>
    <w:rsid w:val="00E14266"/>
    <w:rsid w:val="00F36A3C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21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ai5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0519F7452142129782791688D5D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ED6B-3467-4C33-B46D-5C999B5CFF98}"/>
      </w:docPartPr>
      <w:docPartBody>
        <w:p w:rsidR="00FE4EA0" w:rsidRDefault="00000000">
          <w:pPr>
            <w:pStyle w:val="120519F7452142129782791688D5DBB0"/>
          </w:pPr>
          <w:r w:rsidRPr="005F5561">
            <w:t>Objective</w:t>
          </w:r>
        </w:p>
      </w:docPartBody>
    </w:docPart>
    <w:docPart>
      <w:docPartPr>
        <w:name w:val="E4768E48A8EF4DC5A59DFD30AAA3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3EED-6A80-4A8A-9D98-F790E90BED67}"/>
      </w:docPartPr>
      <w:docPartBody>
        <w:p w:rsidR="00FE4EA0" w:rsidRDefault="00000000">
          <w:pPr>
            <w:pStyle w:val="E4768E48A8EF4DC5A59DFD30AAA30E45"/>
          </w:pPr>
          <w:r w:rsidRPr="00AD0DDD">
            <w:t>Education</w:t>
          </w:r>
        </w:p>
      </w:docPartBody>
    </w:docPart>
    <w:docPart>
      <w:docPartPr>
        <w:name w:val="DB312A49B2934C86A2FCA04CFBFF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621C-E9FC-4289-9FD1-F0A41290F362}"/>
      </w:docPartPr>
      <w:docPartBody>
        <w:p w:rsidR="00FE4EA0" w:rsidRDefault="00000000">
          <w:pPr>
            <w:pStyle w:val="DB312A49B2934C86A2FCA04CFBFF9AF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7817DE97238648A6BD9FC63152D8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6D021-C574-4AB5-B716-377C6F80195D}"/>
      </w:docPartPr>
      <w:docPartBody>
        <w:p w:rsidR="00FE4EA0" w:rsidRDefault="00000000">
          <w:pPr>
            <w:pStyle w:val="7817DE97238648A6BD9FC63152D8C311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202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A0"/>
    <w:rsid w:val="00A3041B"/>
    <w:rsid w:val="00BE01CE"/>
    <w:rsid w:val="00E06895"/>
    <w:rsid w:val="00F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519F7452142129782791688D5DBB0">
    <w:name w:val="120519F7452142129782791688D5DBB0"/>
  </w:style>
  <w:style w:type="paragraph" w:customStyle="1" w:styleId="E4768E48A8EF4DC5A59DFD30AAA30E45">
    <w:name w:val="E4768E48A8EF4DC5A59DFD30AAA30E45"/>
  </w:style>
  <w:style w:type="paragraph" w:customStyle="1" w:styleId="DB312A49B2934C86A2FCA04CFBFF9AF4">
    <w:name w:val="DB312A49B2934C86A2FCA04CFBFF9AF4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7817DE97238648A6BD9FC63152D8C311">
    <w:name w:val="7817DE97238648A6BD9FC63152D8C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2023-05-19T16:23:00Z</dcterms:created>
  <dcterms:modified xsi:type="dcterms:W3CDTF">2023-08-18T16:38:00Z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e3a2cfbd-90d0-479e-9636-7a5802d1b8a7</vt:lpwstr>
  </property>
</Properties>
</file>